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0E511" w14:textId="07164FFF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Новый Год</w:t>
      </w:r>
      <w:r w:rsidR="00ED2C86" w:rsidRPr="00ED2C86">
        <w:rPr>
          <w:rFonts w:ascii="Times New Roman" w:hAnsi="Times New Roman" w:cs="Times New Roman"/>
          <w:sz w:val="28"/>
          <w:szCs w:val="28"/>
        </w:rPr>
        <w:t xml:space="preserve"> о</w:t>
      </w:r>
      <w:r w:rsidRPr="00ED2C86">
        <w:rPr>
          <w:rFonts w:ascii="Times New Roman" w:hAnsi="Times New Roman" w:cs="Times New Roman"/>
          <w:sz w:val="28"/>
          <w:szCs w:val="28"/>
        </w:rPr>
        <w:t>н приносит нам из детства сказки</w:t>
      </w:r>
    </w:p>
    <w:p w14:paraId="308AB85E" w14:textId="16DABD81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Хоровод</w:t>
      </w:r>
      <w:r w:rsidR="00ED2C86" w:rsidRPr="00ED2C86">
        <w:rPr>
          <w:rFonts w:ascii="Times New Roman" w:hAnsi="Times New Roman" w:cs="Times New Roman"/>
          <w:sz w:val="28"/>
          <w:szCs w:val="28"/>
        </w:rPr>
        <w:t xml:space="preserve"> н</w:t>
      </w:r>
      <w:r w:rsidRPr="00ED2C86">
        <w:rPr>
          <w:rFonts w:ascii="Times New Roman" w:hAnsi="Times New Roman" w:cs="Times New Roman"/>
          <w:sz w:val="28"/>
          <w:szCs w:val="28"/>
        </w:rPr>
        <w:t>ас закружит как тогда</w:t>
      </w:r>
    </w:p>
    <w:p w14:paraId="54CFAA04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Если на часах Новый Год пробьёт</w:t>
      </w:r>
    </w:p>
    <w:p w14:paraId="3DBA3A50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Это значит - скоро счастье обязательно придёт</w:t>
      </w:r>
    </w:p>
    <w:p w14:paraId="2C5BE741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C37A6F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Будет Новый Год, новые мечты</w:t>
      </w:r>
    </w:p>
    <w:p w14:paraId="523CDBA6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Белый-белый снег закружит меня вновь</w:t>
      </w:r>
    </w:p>
    <w:p w14:paraId="03C35BA8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Будет Новый Год, улыбнёшься ты</w:t>
      </w:r>
    </w:p>
    <w:p w14:paraId="789FE22B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И мне скажешь три слова про любовь</w:t>
      </w:r>
    </w:p>
    <w:p w14:paraId="28B476EC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42F368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Будет Новый Год, новые мечты</w:t>
      </w:r>
    </w:p>
    <w:p w14:paraId="5980B50C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Белый-белый снег закружит меня вновь</w:t>
      </w:r>
    </w:p>
    <w:p w14:paraId="39AE6626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Будет Новый Год, улыбнёшься ты</w:t>
      </w:r>
    </w:p>
    <w:p w14:paraId="7291A302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И мне скажешь три слова про любовь</w:t>
      </w:r>
    </w:p>
    <w:p w14:paraId="58277072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32D0A" w14:textId="4D85BCEF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Старый Год</w:t>
      </w:r>
      <w:r w:rsidR="00ED2C86" w:rsidRPr="00ED2C86">
        <w:rPr>
          <w:rFonts w:ascii="Times New Roman" w:hAnsi="Times New Roman" w:cs="Times New Roman"/>
          <w:sz w:val="28"/>
          <w:szCs w:val="28"/>
        </w:rPr>
        <w:t xml:space="preserve"> м</w:t>
      </w:r>
      <w:r w:rsidRPr="00ED2C86">
        <w:rPr>
          <w:rFonts w:ascii="Times New Roman" w:hAnsi="Times New Roman" w:cs="Times New Roman"/>
          <w:sz w:val="28"/>
          <w:szCs w:val="28"/>
        </w:rPr>
        <w:t>ы ему помашем вслед рукою</w:t>
      </w:r>
    </w:p>
    <w:p w14:paraId="0B631A03" w14:textId="04785A8C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Унесёт</w:t>
      </w:r>
      <w:r w:rsidR="00ED2C86" w:rsidRPr="00ED2C86">
        <w:rPr>
          <w:rFonts w:ascii="Times New Roman" w:hAnsi="Times New Roman" w:cs="Times New Roman"/>
          <w:sz w:val="28"/>
          <w:szCs w:val="28"/>
        </w:rPr>
        <w:t xml:space="preserve"> в</w:t>
      </w:r>
      <w:r w:rsidRPr="00ED2C86">
        <w:rPr>
          <w:rFonts w:ascii="Times New Roman" w:hAnsi="Times New Roman" w:cs="Times New Roman"/>
          <w:sz w:val="28"/>
          <w:szCs w:val="28"/>
        </w:rPr>
        <w:t>се печали навсегда</w:t>
      </w:r>
    </w:p>
    <w:p w14:paraId="637205A4" w14:textId="151ADB34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Загадать под ёлкой</w:t>
      </w:r>
      <w:r w:rsidR="00ED2C86" w:rsidRPr="00ED2C86">
        <w:rPr>
          <w:rFonts w:ascii="Times New Roman" w:hAnsi="Times New Roman" w:cs="Times New Roman"/>
          <w:sz w:val="28"/>
          <w:szCs w:val="28"/>
        </w:rPr>
        <w:t xml:space="preserve"> м</w:t>
      </w:r>
      <w:r w:rsidRPr="00ED2C86">
        <w:rPr>
          <w:rFonts w:ascii="Times New Roman" w:hAnsi="Times New Roman" w:cs="Times New Roman"/>
          <w:sz w:val="28"/>
          <w:szCs w:val="28"/>
        </w:rPr>
        <w:t>ы хотим с тобой</w:t>
      </w:r>
    </w:p>
    <w:p w14:paraId="284F40D1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Все желанья наши только про красивую любовь</w:t>
      </w:r>
    </w:p>
    <w:p w14:paraId="03765C69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C3CA62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Будет Новый Год, новые мечты</w:t>
      </w:r>
    </w:p>
    <w:p w14:paraId="6838122D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Белый-белый снег закружит меня вновь</w:t>
      </w:r>
    </w:p>
    <w:p w14:paraId="4A1E3CDC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Будет Новый Год, улыбнёшься ты</w:t>
      </w:r>
    </w:p>
    <w:p w14:paraId="0511AF13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И мне скажешь три слова про любовь</w:t>
      </w:r>
    </w:p>
    <w:p w14:paraId="127615A4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28EEB9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Будет Новый Год, новые мечты</w:t>
      </w:r>
    </w:p>
    <w:p w14:paraId="585B073F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Белый-белый снег закружит меня вновь</w:t>
      </w:r>
    </w:p>
    <w:p w14:paraId="3731E623" w14:textId="77777777" w:rsidR="00636D48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Будет Новый Год, улыбнёшься ты</w:t>
      </w:r>
    </w:p>
    <w:p w14:paraId="105695EC" w14:textId="77777777" w:rsidR="00F52D43" w:rsidRPr="00ED2C86" w:rsidRDefault="00636D48" w:rsidP="00ED2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2C86">
        <w:rPr>
          <w:rFonts w:ascii="Times New Roman" w:hAnsi="Times New Roman" w:cs="Times New Roman"/>
          <w:sz w:val="28"/>
          <w:szCs w:val="28"/>
        </w:rPr>
        <w:t>И мне скажешь три слова про любовь</w:t>
      </w:r>
    </w:p>
    <w:sectPr w:rsidR="00F52D43" w:rsidRPr="00ED2C86" w:rsidSect="00ED2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8FC"/>
    <w:rsid w:val="006368FC"/>
    <w:rsid w:val="00636D48"/>
    <w:rsid w:val="00850C54"/>
    <w:rsid w:val="00ED2C86"/>
    <w:rsid w:val="00F5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DF5B"/>
  <w15:docId w15:val="{0A6A01F8-2A11-404A-B999-E5593EFD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Andrei Popov</cp:lastModifiedBy>
  <cp:revision>4</cp:revision>
  <dcterms:created xsi:type="dcterms:W3CDTF">2016-12-13T14:26:00Z</dcterms:created>
  <dcterms:modified xsi:type="dcterms:W3CDTF">2024-09-05T20:05:00Z</dcterms:modified>
</cp:coreProperties>
</file>